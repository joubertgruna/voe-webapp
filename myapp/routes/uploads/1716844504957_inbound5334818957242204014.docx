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ABC8" w14:textId="77777777" w:rsidR="007D1B46" w:rsidRDefault="007D1B46" w:rsidP="007D1B46">
      <w:pPr>
        <w:pStyle w:val="Nome"/>
        <w:rPr>
          <w:sz w:val="32"/>
          <w:szCs w:val="32"/>
        </w:rPr>
      </w:pPr>
      <w:r w:rsidRPr="00491D38">
        <w:rPr>
          <w:sz w:val="32"/>
          <w:szCs w:val="32"/>
        </w:rPr>
        <w:t xml:space="preserve">MARIA EDUARDA DE MORAIS </w:t>
      </w:r>
    </w:p>
    <w:p w14:paraId="023D8577" w14:textId="77777777" w:rsidR="00987983" w:rsidRPr="00491D38" w:rsidRDefault="00987983" w:rsidP="007D1B46">
      <w:pPr>
        <w:pStyle w:val="Nome"/>
        <w:rPr>
          <w:sz w:val="32"/>
          <w:szCs w:val="32"/>
        </w:rPr>
      </w:pPr>
    </w:p>
    <w:p w14:paraId="5243E7AE" w14:textId="77777777" w:rsidR="007D1B46" w:rsidRDefault="007D1B46" w:rsidP="007D1B46">
      <w:pPr>
        <w:pStyle w:val="Nome"/>
      </w:pPr>
    </w:p>
    <w:p w14:paraId="121BD7C1" w14:textId="77777777" w:rsidR="007D1B46" w:rsidRPr="00491D38" w:rsidRDefault="007D1B46" w:rsidP="007D1B46">
      <w:pPr>
        <w:pStyle w:val="Nome"/>
        <w:rPr>
          <w:sz w:val="28"/>
          <w:szCs w:val="28"/>
        </w:rPr>
      </w:pPr>
      <w:r w:rsidRPr="00491D38">
        <w:rPr>
          <w:sz w:val="28"/>
          <w:szCs w:val="28"/>
        </w:rPr>
        <w:t xml:space="preserve">Dados Pessoais: </w:t>
      </w:r>
    </w:p>
    <w:p w14:paraId="5130BCE9" w14:textId="77777777" w:rsidR="007D1B46" w:rsidRDefault="007D1B46" w:rsidP="007D1B46">
      <w:pPr>
        <w:pStyle w:val="Nome"/>
      </w:pPr>
    </w:p>
    <w:p w14:paraId="13085B0C" w14:textId="5A438F3E" w:rsidR="007D1B46" w:rsidRPr="00F11682" w:rsidRDefault="007D1B46" w:rsidP="007D1B46">
      <w:pPr>
        <w:pStyle w:val="Nome"/>
        <w:rPr>
          <w:b w:val="0"/>
          <w:bCs/>
          <w:sz w:val="28"/>
          <w:szCs w:val="28"/>
        </w:rPr>
      </w:pPr>
      <w:r w:rsidRPr="00F11682">
        <w:rPr>
          <w:b w:val="0"/>
          <w:bCs/>
          <w:sz w:val="28"/>
          <w:szCs w:val="28"/>
        </w:rPr>
        <w:t>Data de Nascimento :14/08/2004</w:t>
      </w:r>
    </w:p>
    <w:p w14:paraId="1809796B" w14:textId="4F6E32F0" w:rsidR="007D1B46" w:rsidRPr="00F11682" w:rsidRDefault="007D1B46" w:rsidP="007D1B46">
      <w:pPr>
        <w:pStyle w:val="Nome"/>
        <w:rPr>
          <w:b w:val="0"/>
          <w:bCs/>
          <w:sz w:val="28"/>
          <w:szCs w:val="28"/>
        </w:rPr>
      </w:pPr>
      <w:r w:rsidRPr="00F11682">
        <w:rPr>
          <w:b w:val="0"/>
          <w:bCs/>
          <w:sz w:val="28"/>
          <w:szCs w:val="28"/>
        </w:rPr>
        <w:t xml:space="preserve">Endereço: </w:t>
      </w:r>
      <w:r w:rsidR="00245AA3">
        <w:rPr>
          <w:b w:val="0"/>
          <w:bCs/>
          <w:sz w:val="28"/>
          <w:szCs w:val="28"/>
        </w:rPr>
        <w:t>Augusto José Viêira n°71</w:t>
      </w:r>
    </w:p>
    <w:p w14:paraId="5D2635C7" w14:textId="3A56800D" w:rsidR="007D1B46" w:rsidRPr="00F11682" w:rsidRDefault="007D1B46" w:rsidP="007D1B46">
      <w:pPr>
        <w:pStyle w:val="Nome"/>
        <w:rPr>
          <w:b w:val="0"/>
          <w:bCs/>
          <w:sz w:val="28"/>
          <w:szCs w:val="28"/>
        </w:rPr>
      </w:pPr>
      <w:r w:rsidRPr="00F11682">
        <w:rPr>
          <w:b w:val="0"/>
          <w:bCs/>
          <w:sz w:val="28"/>
          <w:szCs w:val="28"/>
        </w:rPr>
        <w:t xml:space="preserve">Bairro: </w:t>
      </w:r>
      <w:r w:rsidR="00245AA3">
        <w:rPr>
          <w:b w:val="0"/>
          <w:bCs/>
          <w:sz w:val="28"/>
          <w:szCs w:val="28"/>
        </w:rPr>
        <w:t xml:space="preserve">São Dimas </w:t>
      </w:r>
    </w:p>
    <w:p w14:paraId="35DE591F" w14:textId="142D7394" w:rsidR="007D1B46" w:rsidRPr="00F11682" w:rsidRDefault="007D1B46" w:rsidP="007D1B46">
      <w:pPr>
        <w:pStyle w:val="Nome"/>
        <w:rPr>
          <w:b w:val="0"/>
          <w:bCs/>
          <w:sz w:val="28"/>
          <w:szCs w:val="28"/>
        </w:rPr>
      </w:pPr>
      <w:r w:rsidRPr="00F11682">
        <w:rPr>
          <w:b w:val="0"/>
          <w:bCs/>
          <w:sz w:val="28"/>
          <w:szCs w:val="28"/>
        </w:rPr>
        <w:t>Conselheiro Lafaiete-MG</w:t>
      </w:r>
    </w:p>
    <w:p w14:paraId="649CEEF5" w14:textId="75F8A854" w:rsidR="007D1B46" w:rsidRPr="00F11682" w:rsidRDefault="007D1B46" w:rsidP="007D1B46">
      <w:pPr>
        <w:pStyle w:val="Nome"/>
        <w:rPr>
          <w:b w:val="0"/>
          <w:bCs/>
          <w:sz w:val="28"/>
          <w:szCs w:val="28"/>
        </w:rPr>
      </w:pPr>
      <w:r w:rsidRPr="00F11682">
        <w:rPr>
          <w:b w:val="0"/>
          <w:bCs/>
          <w:sz w:val="28"/>
          <w:szCs w:val="28"/>
        </w:rPr>
        <w:t xml:space="preserve">Estado Civil : Solteira </w:t>
      </w:r>
    </w:p>
    <w:p w14:paraId="499A232B" w14:textId="642A5E3B" w:rsidR="007D1B46" w:rsidRPr="00F11682" w:rsidRDefault="007D1B46" w:rsidP="007D1B46">
      <w:pPr>
        <w:pStyle w:val="Nome"/>
        <w:rPr>
          <w:b w:val="0"/>
          <w:bCs/>
          <w:sz w:val="28"/>
          <w:szCs w:val="28"/>
        </w:rPr>
      </w:pPr>
      <w:r w:rsidRPr="00F11682">
        <w:rPr>
          <w:b w:val="0"/>
          <w:bCs/>
          <w:sz w:val="28"/>
          <w:szCs w:val="28"/>
        </w:rPr>
        <w:t>Telefone: (31)9 8297-1910</w:t>
      </w:r>
    </w:p>
    <w:p w14:paraId="3944029C" w14:textId="69BE74AF" w:rsidR="007D1B46" w:rsidRPr="00F11682" w:rsidRDefault="007D1B46" w:rsidP="007D1B46">
      <w:pPr>
        <w:pStyle w:val="Nome"/>
        <w:rPr>
          <w:b w:val="0"/>
          <w:bCs/>
          <w:sz w:val="28"/>
          <w:szCs w:val="28"/>
        </w:rPr>
      </w:pPr>
      <w:r w:rsidRPr="00F11682">
        <w:rPr>
          <w:b w:val="0"/>
          <w:bCs/>
          <w:sz w:val="28"/>
          <w:szCs w:val="28"/>
        </w:rPr>
        <w:t xml:space="preserve">E-mail: </w:t>
      </w:r>
      <w:hyperlink r:id="rId7" w:history="1">
        <w:r w:rsidRPr="00F11682">
          <w:rPr>
            <w:rStyle w:val="Hyperlink"/>
            <w:b w:val="0"/>
            <w:bCs/>
            <w:sz w:val="28"/>
            <w:szCs w:val="28"/>
          </w:rPr>
          <w:t>MARIAEDUARDAMORAIS1654@GMAIL.COM</w:t>
        </w:r>
      </w:hyperlink>
    </w:p>
    <w:p w14:paraId="2C481850" w14:textId="77777777" w:rsidR="007D1B46" w:rsidRDefault="007D1B46" w:rsidP="007D1B46">
      <w:pPr>
        <w:pStyle w:val="Nome"/>
      </w:pPr>
    </w:p>
    <w:p w14:paraId="64D98545" w14:textId="77777777" w:rsidR="007D1B46" w:rsidRDefault="007D1B46" w:rsidP="007D1B46">
      <w:pPr>
        <w:pStyle w:val="Nome"/>
      </w:pPr>
      <w:r w:rsidRPr="00F11682">
        <w:rPr>
          <w:sz w:val="28"/>
          <w:szCs w:val="28"/>
        </w:rPr>
        <w:t>ESCOLARIDADE</w:t>
      </w:r>
      <w:r>
        <w:t>:</w:t>
      </w:r>
    </w:p>
    <w:p w14:paraId="07DA8F35" w14:textId="77777777" w:rsidR="007D1B46" w:rsidRDefault="007D1B46" w:rsidP="007D1B46">
      <w:pPr>
        <w:pStyle w:val="Nome"/>
      </w:pPr>
    </w:p>
    <w:p w14:paraId="3C38AF8F" w14:textId="44FDE18B" w:rsidR="007D1B46" w:rsidRPr="006D2CB2" w:rsidRDefault="007D1B46" w:rsidP="007D1B46">
      <w:pPr>
        <w:pStyle w:val="Nome"/>
        <w:rPr>
          <w:b w:val="0"/>
          <w:bCs/>
          <w:sz w:val="28"/>
          <w:szCs w:val="28"/>
        </w:rPr>
      </w:pPr>
      <w:r w:rsidRPr="006D2CB2">
        <w:rPr>
          <w:b w:val="0"/>
          <w:bCs/>
          <w:sz w:val="28"/>
          <w:szCs w:val="28"/>
        </w:rPr>
        <w:t xml:space="preserve">Ensino fundamental completo </w:t>
      </w:r>
    </w:p>
    <w:p w14:paraId="03F4685E" w14:textId="107C2C25" w:rsidR="007D1B46" w:rsidRPr="006D2CB2" w:rsidRDefault="007D1B46" w:rsidP="007D1B46">
      <w:pPr>
        <w:pStyle w:val="Nome"/>
        <w:rPr>
          <w:b w:val="0"/>
          <w:bCs/>
          <w:sz w:val="28"/>
          <w:szCs w:val="28"/>
        </w:rPr>
      </w:pPr>
      <w:r w:rsidRPr="006D2CB2">
        <w:rPr>
          <w:b w:val="0"/>
          <w:bCs/>
          <w:sz w:val="28"/>
          <w:szCs w:val="28"/>
        </w:rPr>
        <w:t xml:space="preserve">Ensino médio completo </w:t>
      </w:r>
    </w:p>
    <w:p w14:paraId="525494C5" w14:textId="77777777" w:rsidR="007D1B46" w:rsidRPr="006D2CB2" w:rsidRDefault="007D1B46" w:rsidP="007D1B46">
      <w:pPr>
        <w:pStyle w:val="Nome"/>
        <w:rPr>
          <w:sz w:val="28"/>
          <w:szCs w:val="28"/>
        </w:rPr>
      </w:pPr>
    </w:p>
    <w:p w14:paraId="11DC335E" w14:textId="77777777" w:rsidR="007D1B46" w:rsidRPr="006D2CB2" w:rsidRDefault="007D1B46" w:rsidP="007D1B46">
      <w:pPr>
        <w:pStyle w:val="Nome"/>
        <w:rPr>
          <w:sz w:val="28"/>
          <w:szCs w:val="28"/>
        </w:rPr>
      </w:pPr>
      <w:r w:rsidRPr="006D2CB2">
        <w:rPr>
          <w:sz w:val="28"/>
          <w:szCs w:val="28"/>
        </w:rPr>
        <w:t>EXPERIÊNCIA PROFISSIONAL:</w:t>
      </w:r>
    </w:p>
    <w:p w14:paraId="47AB62E8" w14:textId="77777777" w:rsidR="007D1B46" w:rsidRPr="006D2CB2" w:rsidRDefault="007D1B46" w:rsidP="007D1B46">
      <w:pPr>
        <w:pStyle w:val="Nome"/>
        <w:rPr>
          <w:sz w:val="28"/>
          <w:szCs w:val="28"/>
        </w:rPr>
      </w:pPr>
    </w:p>
    <w:p w14:paraId="14FE3C3F" w14:textId="77777777" w:rsidR="007D1B46" w:rsidRPr="006D2CB2" w:rsidRDefault="007D1B46" w:rsidP="007D1B46">
      <w:pPr>
        <w:pStyle w:val="Nome"/>
        <w:rPr>
          <w:b w:val="0"/>
          <w:bCs/>
          <w:sz w:val="28"/>
          <w:szCs w:val="28"/>
        </w:rPr>
      </w:pPr>
      <w:r w:rsidRPr="006D2CB2">
        <w:rPr>
          <w:b w:val="0"/>
          <w:bCs/>
          <w:sz w:val="28"/>
          <w:szCs w:val="28"/>
        </w:rPr>
        <w:t>Empresa: Amarelinha Kids</w:t>
      </w:r>
    </w:p>
    <w:p w14:paraId="2C1F4034" w14:textId="77777777" w:rsidR="007D1B46" w:rsidRPr="006D2CB2" w:rsidRDefault="007D1B46" w:rsidP="007D1B46">
      <w:pPr>
        <w:pStyle w:val="Nome"/>
        <w:rPr>
          <w:b w:val="0"/>
          <w:bCs/>
          <w:sz w:val="28"/>
          <w:szCs w:val="28"/>
        </w:rPr>
      </w:pPr>
      <w:r w:rsidRPr="006D2CB2">
        <w:rPr>
          <w:b w:val="0"/>
          <w:bCs/>
          <w:sz w:val="28"/>
          <w:szCs w:val="28"/>
        </w:rPr>
        <w:t xml:space="preserve">Cargo: Estágio de vendedora </w:t>
      </w:r>
    </w:p>
    <w:p w14:paraId="7462DE4C" w14:textId="77777777" w:rsidR="007D1B46" w:rsidRPr="006D2CB2" w:rsidRDefault="007D1B46" w:rsidP="007D1B46">
      <w:pPr>
        <w:pStyle w:val="Nome"/>
        <w:rPr>
          <w:b w:val="0"/>
          <w:bCs/>
          <w:sz w:val="28"/>
          <w:szCs w:val="28"/>
        </w:rPr>
      </w:pPr>
      <w:r w:rsidRPr="006D2CB2">
        <w:rPr>
          <w:b w:val="0"/>
          <w:bCs/>
          <w:sz w:val="28"/>
          <w:szCs w:val="28"/>
        </w:rPr>
        <w:t>Período: 01/12/2021 A 30/12/2021</w:t>
      </w:r>
    </w:p>
    <w:p w14:paraId="0FF70D90" w14:textId="77777777" w:rsidR="007D1B46" w:rsidRPr="006D2CB2" w:rsidRDefault="007D1B46" w:rsidP="007D1B46">
      <w:pPr>
        <w:pStyle w:val="Nome"/>
        <w:rPr>
          <w:b w:val="0"/>
          <w:bCs/>
          <w:sz w:val="28"/>
          <w:szCs w:val="28"/>
        </w:rPr>
      </w:pPr>
    </w:p>
    <w:p w14:paraId="2CFD5F97" w14:textId="2F6F8946" w:rsidR="007D1B46" w:rsidRPr="006D2CB2" w:rsidRDefault="007D1B46" w:rsidP="007D1B46">
      <w:pPr>
        <w:pStyle w:val="Nome"/>
        <w:rPr>
          <w:b w:val="0"/>
          <w:bCs/>
          <w:sz w:val="28"/>
          <w:szCs w:val="28"/>
        </w:rPr>
      </w:pPr>
      <w:r w:rsidRPr="006D2CB2">
        <w:rPr>
          <w:b w:val="0"/>
          <w:bCs/>
          <w:sz w:val="28"/>
          <w:szCs w:val="28"/>
        </w:rPr>
        <w:t xml:space="preserve">Empresa: Supermecados BH Comércio De Alimentos S/A </w:t>
      </w:r>
    </w:p>
    <w:p w14:paraId="7EAC6229" w14:textId="5B35F6C5" w:rsidR="007D1B46" w:rsidRPr="006D2CB2" w:rsidRDefault="007D1B46" w:rsidP="007D1B46">
      <w:pPr>
        <w:pStyle w:val="Nome"/>
        <w:rPr>
          <w:b w:val="0"/>
          <w:bCs/>
          <w:sz w:val="28"/>
          <w:szCs w:val="28"/>
        </w:rPr>
      </w:pPr>
      <w:r w:rsidRPr="006D2CB2">
        <w:rPr>
          <w:b w:val="0"/>
          <w:bCs/>
          <w:sz w:val="28"/>
          <w:szCs w:val="28"/>
        </w:rPr>
        <w:t xml:space="preserve">Cargo: Operadora de Caixa </w:t>
      </w:r>
    </w:p>
    <w:p w14:paraId="363EB342" w14:textId="77777777" w:rsidR="007D1B46" w:rsidRPr="006D2CB2" w:rsidRDefault="007D1B46" w:rsidP="007D1B46">
      <w:pPr>
        <w:pStyle w:val="Nome"/>
        <w:rPr>
          <w:b w:val="0"/>
          <w:bCs/>
          <w:sz w:val="28"/>
          <w:szCs w:val="28"/>
        </w:rPr>
      </w:pPr>
      <w:r w:rsidRPr="006D2CB2">
        <w:rPr>
          <w:b w:val="0"/>
          <w:bCs/>
          <w:sz w:val="28"/>
          <w:szCs w:val="28"/>
        </w:rPr>
        <w:t>Período : Outubro de 2022- Outubro de 2023</w:t>
      </w:r>
    </w:p>
    <w:p w14:paraId="416291A6" w14:textId="77777777" w:rsidR="007D1B46" w:rsidRPr="006D2CB2" w:rsidRDefault="007D1B46" w:rsidP="007D1B46">
      <w:pPr>
        <w:pStyle w:val="Nome"/>
        <w:rPr>
          <w:sz w:val="28"/>
          <w:szCs w:val="28"/>
        </w:rPr>
      </w:pPr>
    </w:p>
    <w:p w14:paraId="7D7A68F0" w14:textId="77777777" w:rsidR="007D1B46" w:rsidRPr="006D2CB2" w:rsidRDefault="007D1B46" w:rsidP="007D1B46">
      <w:pPr>
        <w:pStyle w:val="Nome"/>
        <w:rPr>
          <w:sz w:val="28"/>
          <w:szCs w:val="28"/>
        </w:rPr>
      </w:pPr>
    </w:p>
    <w:p w14:paraId="5C18C502" w14:textId="77777777" w:rsidR="007D1B46" w:rsidRPr="006D2CB2" w:rsidRDefault="007D1B46" w:rsidP="007D1B46">
      <w:pPr>
        <w:pStyle w:val="Nome"/>
        <w:rPr>
          <w:sz w:val="28"/>
          <w:szCs w:val="28"/>
        </w:rPr>
      </w:pPr>
      <w:r w:rsidRPr="006D2CB2">
        <w:rPr>
          <w:sz w:val="28"/>
          <w:szCs w:val="28"/>
        </w:rPr>
        <w:t>OBJETIVO:</w:t>
      </w:r>
    </w:p>
    <w:p w14:paraId="3D4AC74D" w14:textId="77777777" w:rsidR="007D1B46" w:rsidRPr="006D2CB2" w:rsidRDefault="007D1B46" w:rsidP="007D1B46">
      <w:pPr>
        <w:pStyle w:val="Nome"/>
        <w:rPr>
          <w:sz w:val="28"/>
          <w:szCs w:val="28"/>
        </w:rPr>
      </w:pPr>
    </w:p>
    <w:p w14:paraId="78CCAC30" w14:textId="77777777" w:rsidR="007D1B46" w:rsidRPr="006D2CB2" w:rsidRDefault="007D1B46" w:rsidP="007D1B46">
      <w:pPr>
        <w:pStyle w:val="Nome"/>
        <w:rPr>
          <w:b w:val="0"/>
          <w:bCs/>
          <w:sz w:val="28"/>
          <w:szCs w:val="28"/>
        </w:rPr>
      </w:pPr>
      <w:r w:rsidRPr="006D2CB2">
        <w:rPr>
          <w:b w:val="0"/>
          <w:bCs/>
          <w:sz w:val="28"/>
          <w:szCs w:val="28"/>
        </w:rPr>
        <w:t>Busco encontrar uma oportunidade para comprovar minhas habilidades e conhecimentos, contribuindo para o crescimento da empresa no âmbito de qualidade através de resultados positivos na área solicitada.</w:t>
      </w:r>
    </w:p>
    <w:p w14:paraId="5EF697C2" w14:textId="77777777" w:rsidR="007D1B46" w:rsidRPr="006D2CB2" w:rsidRDefault="007D1B46" w:rsidP="007D1B46">
      <w:pPr>
        <w:pStyle w:val="Nome"/>
        <w:rPr>
          <w:sz w:val="28"/>
          <w:szCs w:val="28"/>
        </w:rPr>
      </w:pPr>
    </w:p>
    <w:p w14:paraId="3528E417" w14:textId="77777777" w:rsidR="007D1B46" w:rsidRPr="006D2CB2" w:rsidRDefault="007D1B46" w:rsidP="007D1B46">
      <w:pPr>
        <w:pStyle w:val="Nome"/>
        <w:rPr>
          <w:sz w:val="28"/>
          <w:szCs w:val="28"/>
        </w:rPr>
      </w:pPr>
    </w:p>
    <w:p w14:paraId="57EEE811" w14:textId="4742233B" w:rsidR="00F11D59" w:rsidRPr="006D2CB2" w:rsidRDefault="00F11D59" w:rsidP="007D1B46">
      <w:pPr>
        <w:pStyle w:val="Nome"/>
        <w:rPr>
          <w:sz w:val="28"/>
          <w:szCs w:val="28"/>
        </w:rPr>
      </w:pPr>
    </w:p>
    <w:sectPr w:rsidR="00F11D59" w:rsidRPr="006D2CB2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EE1D" w14:textId="77777777" w:rsidR="00652D35" w:rsidRDefault="00652D35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64D7B089" w14:textId="77777777" w:rsidR="00652D35" w:rsidRDefault="00652D35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AAB31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A3B9" w14:textId="77777777" w:rsidR="00652D35" w:rsidRDefault="00652D35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4743274A" w14:textId="77777777" w:rsidR="00652D35" w:rsidRDefault="00652D35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B157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15DADF" wp14:editId="4B7A9EB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6719608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82CA8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A279624" wp14:editId="1BB7BDB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965215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">
              <v:rect id="Retângulo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tângulo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096064">
    <w:abstractNumId w:val="9"/>
  </w:num>
  <w:num w:numId="2" w16cid:durableId="858469692">
    <w:abstractNumId w:val="7"/>
  </w:num>
  <w:num w:numId="3" w16cid:durableId="957570415">
    <w:abstractNumId w:val="6"/>
  </w:num>
  <w:num w:numId="4" w16cid:durableId="1277178767">
    <w:abstractNumId w:val="5"/>
  </w:num>
  <w:num w:numId="5" w16cid:durableId="674655199">
    <w:abstractNumId w:val="4"/>
  </w:num>
  <w:num w:numId="6" w16cid:durableId="2067483178">
    <w:abstractNumId w:val="8"/>
  </w:num>
  <w:num w:numId="7" w16cid:durableId="802700723">
    <w:abstractNumId w:val="3"/>
  </w:num>
  <w:num w:numId="8" w16cid:durableId="1551185517">
    <w:abstractNumId w:val="2"/>
  </w:num>
  <w:num w:numId="9" w16cid:durableId="806094812">
    <w:abstractNumId w:val="1"/>
  </w:num>
  <w:num w:numId="10" w16cid:durableId="74673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46"/>
    <w:rsid w:val="00010EC8"/>
    <w:rsid w:val="00034C0D"/>
    <w:rsid w:val="00245AA3"/>
    <w:rsid w:val="004373C7"/>
    <w:rsid w:val="00491D38"/>
    <w:rsid w:val="00652D35"/>
    <w:rsid w:val="0065627E"/>
    <w:rsid w:val="006D2CB2"/>
    <w:rsid w:val="007D1B46"/>
    <w:rsid w:val="008D3A28"/>
    <w:rsid w:val="00905476"/>
    <w:rsid w:val="00987983"/>
    <w:rsid w:val="009D0B1E"/>
    <w:rsid w:val="00B047D3"/>
    <w:rsid w:val="00D24745"/>
    <w:rsid w:val="00DB7A85"/>
    <w:rsid w:val="00E33EE7"/>
    <w:rsid w:val="00E40E39"/>
    <w:rsid w:val="00F11682"/>
    <w:rsid w:val="00F11D59"/>
    <w:rsid w:val="00F8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CED30"/>
  <w15:chartTrackingRefBased/>
  <w15:docId w15:val="{569E0EDF-98AF-5842-B1E1-EAC96702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epargpadro"/>
    <w:uiPriority w:val="99"/>
    <w:unhideWhenUsed/>
    <w:rsid w:val="007D1B46"/>
    <w:rPr>
      <w:color w:val="3D859C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1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MARIAEDUARDAMORAIS1654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9D2CB32-B3B1-1140-A4E5-C041DF1AF880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%7b29D2CB32-B3B1-1140-A4E5-C041DF1AF880%7dtf50002038.dotx</Template>
  <TotalTime>1</TotalTime>
  <Pages>1</Pages>
  <Words>128</Words>
  <Characters>697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de morais</dc:creator>
  <cp:keywords/>
  <dc:description/>
  <cp:lastModifiedBy>Maria Eduarda de morais</cp:lastModifiedBy>
  <cp:revision>2</cp:revision>
  <dcterms:created xsi:type="dcterms:W3CDTF">2024-05-27T21:09:00Z</dcterms:created>
  <dcterms:modified xsi:type="dcterms:W3CDTF">2024-05-27T21:09:00Z</dcterms:modified>
</cp:coreProperties>
</file>