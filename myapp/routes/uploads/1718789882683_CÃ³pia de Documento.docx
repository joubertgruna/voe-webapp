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C68A" w14:textId="3CF88C80" w:rsidR="009D44E7" w:rsidRDefault="00332998">
      <w:pPr>
        <w:pStyle w:val="Nome"/>
      </w:pPr>
      <w:r>
        <w:t>Ana luiza da silva victoria</w:t>
      </w:r>
    </w:p>
    <w:p w14:paraId="0A7B3EE0" w14:textId="77777777" w:rsidR="00A05054" w:rsidRDefault="00332998">
      <w:pPr>
        <w:pStyle w:val="InformaesdeContato"/>
      </w:pPr>
      <w:r>
        <w:t>Rua Santa Maria 166 carijós, conselheiro Lafaiete</w:t>
      </w:r>
    </w:p>
    <w:p w14:paraId="58380330" w14:textId="77777777" w:rsidR="00A05054" w:rsidRDefault="00A05054">
      <w:pPr>
        <w:pStyle w:val="InformaesdeContato"/>
      </w:pPr>
      <w:r>
        <w:t>(31)991362025</w:t>
      </w:r>
    </w:p>
    <w:p w14:paraId="7C96796A" w14:textId="080C120D" w:rsidR="009D44E7" w:rsidRDefault="00A05054">
      <w:pPr>
        <w:pStyle w:val="InformaesdeContato"/>
      </w:pPr>
      <w:r>
        <w:t>analuiza.victoria3@gmail.com</w:t>
      </w:r>
    </w:p>
    <w:p w14:paraId="6F7E0958" w14:textId="33D56376" w:rsidR="009D44E7" w:rsidRDefault="004F31CB" w:rsidP="004F31CB">
      <w:pPr>
        <w:pStyle w:val="Ttulo1"/>
      </w:pPr>
      <w:r>
        <w:t xml:space="preserve">Busco uma oportunidade de somar e Aprender Junto a </w:t>
      </w:r>
      <w:r w:rsidR="00A5462B">
        <w:t>EMPRESA</w:t>
      </w:r>
      <w:r>
        <w:t>.</w:t>
      </w:r>
    </w:p>
    <w:sdt>
      <w:sdtPr>
        <w:id w:val="1728489637"/>
        <w:placeholder>
          <w:docPart w:val="64CECF62B7BAD4449A01104C54E4D842"/>
        </w:placeholder>
        <w:temporary/>
        <w:showingPlcHdr/>
        <w15:appearance w15:val="hidden"/>
      </w:sdtPr>
      <w:sdtEndPr/>
      <w:sdtContent>
        <w:p w14:paraId="252880F5" w14:textId="545F0DA8" w:rsidR="009D44E7" w:rsidRDefault="0056196A" w:rsidP="00795BEF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14:paraId="1DE80E39" w14:textId="51E4779E" w:rsidR="009D44E7" w:rsidRDefault="00795BEF">
      <w:r>
        <w:t xml:space="preserve">Castro acessoria </w:t>
      </w:r>
      <w:r w:rsidR="00A5462B">
        <w:t>contábil</w:t>
      </w:r>
    </w:p>
    <w:p w14:paraId="25413BDB" w14:textId="43A26A11" w:rsidR="00795BEF" w:rsidRDefault="00FC3996">
      <w:r>
        <w:t xml:space="preserve">Data início 10/04/2017 data final </w:t>
      </w:r>
      <w:r w:rsidR="0054571D">
        <w:t>19/06/2019</w:t>
      </w:r>
      <w:r w:rsidR="009309B0">
        <w:t xml:space="preserve"> </w:t>
      </w:r>
    </w:p>
    <w:p w14:paraId="520F2D6F" w14:textId="498861E3" w:rsidR="009309B0" w:rsidRDefault="009309B0">
      <w:r>
        <w:t xml:space="preserve">Gás lar </w:t>
      </w:r>
    </w:p>
    <w:p w14:paraId="2367233A" w14:textId="0CB006B1" w:rsidR="009309B0" w:rsidRDefault="009309B0">
      <w:r>
        <w:t xml:space="preserve">Data início 01/12/2021 </w:t>
      </w:r>
    </w:p>
    <w:p w14:paraId="70F4E6FB" w14:textId="45F32500" w:rsidR="00667B25" w:rsidRDefault="00667B25">
      <w:r>
        <w:t>Data final 27</w:t>
      </w:r>
      <w:r w:rsidR="00F82D6D">
        <w:t>/12/2023</w:t>
      </w:r>
    </w:p>
    <w:p w14:paraId="5B00C44B" w14:textId="28E3841B" w:rsidR="009D44E7" w:rsidRDefault="009D44E7" w:rsidP="009309B0">
      <w:pPr>
        <w:pStyle w:val="Commarcadores"/>
        <w:numPr>
          <w:ilvl w:val="0"/>
          <w:numId w:val="0"/>
        </w:numPr>
        <w:ind w:left="216" w:hanging="216"/>
      </w:pPr>
    </w:p>
    <w:sdt>
      <w:sdtPr>
        <w:id w:val="720946933"/>
        <w:placeholder>
          <w:docPart w:val="A5C1BDD5AA74AE4A8D972CA6D884B6A5"/>
        </w:placeholder>
        <w:temporary/>
        <w:showingPlcHdr/>
        <w15:appearance w15:val="hidden"/>
      </w:sdtPr>
      <w:sdtEndPr/>
      <w:sdtContent>
        <w:p w14:paraId="477758B9" w14:textId="77777777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5E67073F" w14:textId="178549B1" w:rsidR="009D44E7" w:rsidRDefault="00B65749" w:rsidP="00B65749">
      <w:r>
        <w:t>Ensino Medio</w:t>
      </w:r>
    </w:p>
    <w:p w14:paraId="405E811A" w14:textId="4D4AFE25" w:rsidR="006553AF" w:rsidRDefault="006553AF" w:rsidP="00B65749"/>
    <w:p w14:paraId="2C0792D1" w14:textId="485D1644" w:rsidR="009D44E7" w:rsidRDefault="009D44E7" w:rsidP="00B65749">
      <w:pPr>
        <w:pStyle w:val="Commarcadores"/>
        <w:numPr>
          <w:ilvl w:val="0"/>
          <w:numId w:val="0"/>
        </w:numPr>
      </w:pPr>
    </w:p>
    <w:sectPr w:rsidR="009D44E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6D04" w14:textId="77777777" w:rsidR="00332998" w:rsidRDefault="00332998">
      <w:r>
        <w:rPr>
          <w:lang w:bidi="pt-BR"/>
        </w:rPr>
        <w:separator/>
      </w:r>
    </w:p>
  </w:endnote>
  <w:endnote w:type="continuationSeparator" w:id="0">
    <w:p w14:paraId="26B1A92A" w14:textId="77777777" w:rsidR="00332998" w:rsidRDefault="00332998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A104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3158" w14:textId="77777777" w:rsidR="00332998" w:rsidRDefault="00332998">
      <w:r>
        <w:rPr>
          <w:lang w:bidi="pt-BR"/>
        </w:rPr>
        <w:separator/>
      </w:r>
    </w:p>
  </w:footnote>
  <w:footnote w:type="continuationSeparator" w:id="0">
    <w:p w14:paraId="750A1036" w14:textId="77777777" w:rsidR="00332998" w:rsidRDefault="00332998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D5FC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4BD6AB" wp14:editId="6C770D7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55F8CA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816E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4CD35E" wp14:editId="545593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F8C04E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E4CD35E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BD8bnbCgUAAGUPAAAOAAAAAAAAAAAAAAAAAC4CAABkcnMvZTJvRG9j&#13;&#10;LnhtbFBLAQItABQABgAIAAAAIQCAz6D83gAAAAsBAAAPAAAAAAAAAAAAAAAAAGQHAABkcnMvZG93&#13;&#10;bnJldi54bWxQSwUGAAAAAAQABADzAAAAbwgAAAAA&#13;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1F8C04E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85827">
    <w:abstractNumId w:val="9"/>
  </w:num>
  <w:num w:numId="2" w16cid:durableId="1489129422">
    <w:abstractNumId w:val="11"/>
  </w:num>
  <w:num w:numId="3" w16cid:durableId="82605563">
    <w:abstractNumId w:val="10"/>
  </w:num>
  <w:num w:numId="4" w16cid:durableId="1118646966">
    <w:abstractNumId w:val="7"/>
  </w:num>
  <w:num w:numId="5" w16cid:durableId="76948399">
    <w:abstractNumId w:val="6"/>
  </w:num>
  <w:num w:numId="6" w16cid:durableId="1979532612">
    <w:abstractNumId w:val="5"/>
  </w:num>
  <w:num w:numId="7" w16cid:durableId="1209563738">
    <w:abstractNumId w:val="4"/>
  </w:num>
  <w:num w:numId="8" w16cid:durableId="1342122895">
    <w:abstractNumId w:val="8"/>
  </w:num>
  <w:num w:numId="9" w16cid:durableId="1504277071">
    <w:abstractNumId w:val="3"/>
  </w:num>
  <w:num w:numId="10" w16cid:durableId="1564874851">
    <w:abstractNumId w:val="2"/>
  </w:num>
  <w:num w:numId="11" w16cid:durableId="1848321639">
    <w:abstractNumId w:val="1"/>
  </w:num>
  <w:num w:numId="12" w16cid:durableId="662394193">
    <w:abstractNumId w:val="0"/>
  </w:num>
  <w:num w:numId="13" w16cid:durableId="18493687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8"/>
    <w:rsid w:val="001E3869"/>
    <w:rsid w:val="00213247"/>
    <w:rsid w:val="00241EAF"/>
    <w:rsid w:val="00332998"/>
    <w:rsid w:val="004F31CB"/>
    <w:rsid w:val="00502D01"/>
    <w:rsid w:val="0054571D"/>
    <w:rsid w:val="0056196A"/>
    <w:rsid w:val="006553AF"/>
    <w:rsid w:val="00667B25"/>
    <w:rsid w:val="00795BEF"/>
    <w:rsid w:val="007A3020"/>
    <w:rsid w:val="009309B0"/>
    <w:rsid w:val="009D44E7"/>
    <w:rsid w:val="00A05054"/>
    <w:rsid w:val="00A5462B"/>
    <w:rsid w:val="00B65749"/>
    <w:rsid w:val="00CF7BF7"/>
    <w:rsid w:val="00F82D6D"/>
    <w:rsid w:val="00F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43BED"/>
  <w15:chartTrackingRefBased/>
  <w15:docId w15:val="{8702AD2E-DE22-9141-B68B-932FD82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AAA8B41-07DE-4649-AB8F-A635B88BB7E6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CECF62B7BAD4449A01104C54E4D8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DD7CB3-B69D-324E-8A58-C7DB1728A4BD}"/>
      </w:docPartPr>
      <w:docPartBody>
        <w:p w:rsidR="00105F4B" w:rsidRDefault="00105F4B">
          <w:pPr>
            <w:pStyle w:val="64CECF62B7BAD4449A01104C54E4D842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A5C1BDD5AA74AE4A8D972CA6D884B6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63E57A-8CB9-C147-B45F-563A196504C3}"/>
      </w:docPartPr>
      <w:docPartBody>
        <w:p w:rsidR="00105F4B" w:rsidRDefault="00105F4B">
          <w:pPr>
            <w:pStyle w:val="A5C1BDD5AA74AE4A8D972CA6D884B6A5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68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4B"/>
    <w:rsid w:val="00105F4B"/>
    <w:rsid w:val="002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CECF62B7BAD4449A01104C54E4D842">
    <w:name w:val="64CECF62B7BAD4449A01104C54E4D842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GB" w:eastAsia="ja-JP"/>
      <w14:ligatures w14:val="none"/>
    </w:rPr>
  </w:style>
  <w:style w:type="paragraph" w:customStyle="1" w:styleId="A5C1BDD5AA74AE4A8D972CA6D884B6A5">
    <w:name w:val="A5C1BDD5AA74AE4A8D972CA6D884B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%7b1AAA8B41-07DE-4649-AB8F-A635B88BB7E6%7dtf16392110.dotx</Template>
  <TotalTime>0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analuizavictoria3@gmail.com</dc:creator>
  <cp:keywords/>
  <dc:description/>
  <cp:lastModifiedBy>Microsoft Office User</cp:lastModifiedBy>
  <cp:revision>2</cp:revision>
  <dcterms:created xsi:type="dcterms:W3CDTF">2024-05-03T11:54:00Z</dcterms:created>
  <dcterms:modified xsi:type="dcterms:W3CDTF">2024-05-03T11:54:00Z</dcterms:modified>
</cp:coreProperties>
</file>